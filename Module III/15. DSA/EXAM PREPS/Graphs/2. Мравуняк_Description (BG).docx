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09486F" w:rsidRDefault="00C94E97" w:rsidP="00A85EDE">
      <w:pPr>
        <w:pStyle w:val="Heading2"/>
        <w:jc w:val="center"/>
        <w:rPr>
          <w:noProof/>
          <w:lang w:val="bg-BG"/>
        </w:rPr>
      </w:pPr>
      <w:r>
        <w:rPr>
          <w:lang w:val="bg-BG"/>
        </w:rPr>
        <w:t xml:space="preserve">Задача 2 - </w:t>
      </w:r>
      <w:r w:rsidR="0009486F">
        <w:rPr>
          <w:lang w:val="bg-BG"/>
        </w:rPr>
        <w:t>Мравуняк</w:t>
      </w:r>
    </w:p>
    <w:p w:rsidR="00042561" w:rsidRDefault="00042561" w:rsidP="00FD4FC7">
      <w:pPr>
        <w:rPr>
          <w:lang w:val="bg-BG"/>
        </w:rPr>
      </w:pPr>
      <w:r>
        <w:rPr>
          <w:lang w:val="bg-BG"/>
        </w:rPr>
        <w:t xml:space="preserve">В един мравуняк имали проблем с тунелите. Главната мравка Мравчо решила, че е време да спретне положението и да стегне убежището на колонията. </w:t>
      </w:r>
      <w:r w:rsidR="009400DE">
        <w:rPr>
          <w:lang w:val="bg-BG"/>
        </w:rPr>
        <w:t xml:space="preserve">Мравуняка имал </w:t>
      </w:r>
      <w:r w:rsidR="009400DE" w:rsidRPr="00547E33">
        <w:rPr>
          <w:b/>
        </w:rPr>
        <w:t>N</w:t>
      </w:r>
      <w:r w:rsidR="009400DE">
        <w:t xml:space="preserve"> </w:t>
      </w:r>
      <w:r w:rsidR="009400DE">
        <w:rPr>
          <w:lang w:val="bg-BG"/>
        </w:rPr>
        <w:t xml:space="preserve">на брой склада за храна, като между някои от складовете има двупосочни </w:t>
      </w:r>
      <w:r w:rsidR="007C32B4">
        <w:rPr>
          <w:lang w:val="bg-BG"/>
        </w:rPr>
        <w:t>тунели</w:t>
      </w:r>
      <w:r w:rsidR="009400DE">
        <w:rPr>
          <w:lang w:val="bg-BG"/>
        </w:rPr>
        <w:t>.</w:t>
      </w:r>
      <w:r w:rsidR="005F404A">
        <w:rPr>
          <w:lang w:val="bg-BG"/>
        </w:rPr>
        <w:t xml:space="preserve"> </w:t>
      </w:r>
      <w:r w:rsidR="003C0A18">
        <w:rPr>
          <w:lang w:val="bg-BG"/>
        </w:rPr>
        <w:t xml:space="preserve">Между два склада има </w:t>
      </w:r>
      <w:r w:rsidR="008D1FA4">
        <w:rPr>
          <w:lang w:val="bg-BG"/>
        </w:rPr>
        <w:t>тунел</w:t>
      </w:r>
      <w:r w:rsidR="003C0A18">
        <w:rPr>
          <w:lang w:val="bg-BG"/>
        </w:rPr>
        <w:t>, само ако може да се стигне от единия в другия, независимо през колко междинни други склада минаваме.</w:t>
      </w:r>
    </w:p>
    <w:p w:rsidR="004C5DA9" w:rsidRPr="009400DE" w:rsidRDefault="004C5DA9" w:rsidP="00FD4FC7">
      <w:pPr>
        <w:rPr>
          <w:lang w:val="bg-BG"/>
        </w:rPr>
      </w:pPr>
      <w:r>
        <w:rPr>
          <w:lang w:val="bg-BG"/>
        </w:rPr>
        <w:t>Текущото състояни</w:t>
      </w:r>
      <w:r w:rsidR="008D1FA4">
        <w:rPr>
          <w:lang w:val="bg-BG"/>
        </w:rPr>
        <w:t xml:space="preserve">е на мравуняка е много мизерно. До някои склада не може да се стигне, защото няма добре прокопан тунел, а пък между други има няколко тунела и това усложнява складирането на храната. Мравчо иска да построи </w:t>
      </w:r>
      <w:r w:rsidR="006B2C63">
        <w:rPr>
          <w:lang w:val="bg-BG"/>
        </w:rPr>
        <w:t xml:space="preserve">нови </w:t>
      </w:r>
      <w:r w:rsidR="006B2C63">
        <w:rPr>
          <w:lang w:val="bg-BG"/>
        </w:rPr>
        <w:t>тунели</w:t>
      </w:r>
      <w:r w:rsidR="006B2C63">
        <w:rPr>
          <w:lang w:val="bg-BG"/>
        </w:rPr>
        <w:t xml:space="preserve"> и да уни</w:t>
      </w:r>
      <w:r w:rsidR="006B2C63">
        <w:rPr>
          <w:lang w:val="bg-BG"/>
        </w:rPr>
        <w:t xml:space="preserve">щожи други, така че след цялото преправяне </w:t>
      </w:r>
      <w:r w:rsidR="006B2C63">
        <w:rPr>
          <w:lang w:val="bg-BG"/>
        </w:rPr>
        <w:t xml:space="preserve">да има само един единствен </w:t>
      </w:r>
      <w:r w:rsidR="00CE6C46">
        <w:rPr>
          <w:lang w:val="bg-BG"/>
        </w:rPr>
        <w:t>тунел</w:t>
      </w:r>
      <w:bookmarkStart w:id="0" w:name="_GoBack"/>
      <w:bookmarkEnd w:id="0"/>
      <w:r w:rsidR="006B2C63">
        <w:rPr>
          <w:lang w:val="bg-BG"/>
        </w:rPr>
        <w:t xml:space="preserve"> между всяка двойка различни </w:t>
      </w:r>
      <w:r w:rsidR="006B2C63">
        <w:rPr>
          <w:lang w:val="bg-BG"/>
        </w:rPr>
        <w:t>складове</w:t>
      </w:r>
      <w:r w:rsidR="006B2C63">
        <w:rPr>
          <w:lang w:val="bg-BG"/>
        </w:rPr>
        <w:t xml:space="preserve">. И тъй като разрушаването и </w:t>
      </w:r>
      <w:r w:rsidR="00784750">
        <w:rPr>
          <w:lang w:val="bg-BG"/>
        </w:rPr>
        <w:t>изкопаването</w:t>
      </w:r>
      <w:r w:rsidR="006B2C63">
        <w:rPr>
          <w:lang w:val="bg-BG"/>
        </w:rPr>
        <w:t xml:space="preserve"> на </w:t>
      </w:r>
      <w:r w:rsidR="008528C7">
        <w:rPr>
          <w:lang w:val="bg-BG"/>
        </w:rPr>
        <w:t>тунели</w:t>
      </w:r>
      <w:r w:rsidR="006B2C63">
        <w:rPr>
          <w:lang w:val="bg-BG"/>
        </w:rPr>
        <w:t xml:space="preserve"> е </w:t>
      </w:r>
      <w:r w:rsidR="00226D0A">
        <w:rPr>
          <w:lang w:val="bg-BG"/>
        </w:rPr>
        <w:t>бавна</w:t>
      </w:r>
      <w:r w:rsidR="006B2C63">
        <w:rPr>
          <w:lang w:val="bg-BG"/>
        </w:rPr>
        <w:t xml:space="preserve"> дейност, </w:t>
      </w:r>
      <w:r w:rsidR="00226D0A">
        <w:rPr>
          <w:lang w:val="bg-BG"/>
        </w:rPr>
        <w:t>Мравчо</w:t>
      </w:r>
      <w:r w:rsidR="006B2C63">
        <w:rPr>
          <w:lang w:val="bg-BG"/>
        </w:rPr>
        <w:t xml:space="preserve"> иска да намали възможно най-много </w:t>
      </w:r>
      <w:r w:rsidR="00450E8B">
        <w:rPr>
          <w:lang w:val="bg-BG"/>
        </w:rPr>
        <w:t>отнетото време</w:t>
      </w:r>
      <w:r w:rsidR="006B2C63">
        <w:rPr>
          <w:lang w:val="bg-BG"/>
        </w:rPr>
        <w:t xml:space="preserve"> по новата </w:t>
      </w:r>
      <w:r w:rsidR="001E1F84">
        <w:rPr>
          <w:lang w:val="bg-BG"/>
        </w:rPr>
        <w:t>тунелна</w:t>
      </w:r>
      <w:r w:rsidR="006B2C63">
        <w:rPr>
          <w:lang w:val="bg-BG"/>
        </w:rPr>
        <w:t xml:space="preserve"> мрежа.</w:t>
      </w:r>
    </w:p>
    <w:p w:rsidR="001331CB" w:rsidRPr="00360A00" w:rsidRDefault="001331CB" w:rsidP="00FD4FC7">
      <w:pPr>
        <w:rPr>
          <w:lang w:val="bg-BG"/>
        </w:rPr>
      </w:pPr>
      <w:r>
        <w:rPr>
          <w:lang w:val="bg-BG"/>
        </w:rPr>
        <w:t>Ще ви бъде дадена матрица от числа</w:t>
      </w:r>
      <w:r w:rsidR="005739D3">
        <w:rPr>
          <w:lang w:val="bg-BG"/>
        </w:rPr>
        <w:t xml:space="preserve"> </w:t>
      </w:r>
      <w:r w:rsidR="005739D3" w:rsidRPr="001331CB">
        <w:rPr>
          <w:b/>
        </w:rPr>
        <w:t>M</w:t>
      </w:r>
      <w:r>
        <w:rPr>
          <w:lang w:val="bg-BG"/>
        </w:rPr>
        <w:t xml:space="preserve"> </w:t>
      </w:r>
      <w:r w:rsidR="005739D3">
        <w:rPr>
          <w:lang w:val="bg-BG"/>
        </w:rPr>
        <w:t xml:space="preserve">с размери </w:t>
      </w:r>
      <w:r w:rsidRPr="001331CB">
        <w:rPr>
          <w:b/>
        </w:rPr>
        <w:t>NxN</w:t>
      </w:r>
      <w:r>
        <w:rPr>
          <w:lang w:val="bg-BG"/>
        </w:rPr>
        <w:t xml:space="preserve"> за текущото състояние на </w:t>
      </w:r>
      <w:r w:rsidR="00843FF6">
        <w:rPr>
          <w:lang w:val="bg-BG"/>
        </w:rPr>
        <w:t>мравуняка</w:t>
      </w:r>
      <w:r>
        <w:t xml:space="preserve">, </w:t>
      </w:r>
      <w:r>
        <w:rPr>
          <w:lang w:val="bg-BG"/>
        </w:rPr>
        <w:t xml:space="preserve">като между </w:t>
      </w:r>
      <w:r w:rsidR="00C35AEC">
        <w:rPr>
          <w:lang w:val="bg-BG"/>
        </w:rPr>
        <w:t>складовете</w:t>
      </w:r>
      <w:r>
        <w:rPr>
          <w:lang w:val="bg-BG"/>
        </w:rPr>
        <w:t xml:space="preserve"> </w:t>
      </w:r>
      <w:r w:rsidRPr="005739D3">
        <w:rPr>
          <w:b/>
        </w:rPr>
        <w:t>i</w:t>
      </w:r>
      <w:r>
        <w:t xml:space="preserve"> </w:t>
      </w:r>
      <w:r>
        <w:rPr>
          <w:lang w:val="bg-BG"/>
        </w:rPr>
        <w:t xml:space="preserve">и </w:t>
      </w:r>
      <w:r w:rsidRPr="005739D3">
        <w:rPr>
          <w:b/>
        </w:rPr>
        <w:t>j</w:t>
      </w:r>
      <w:r>
        <w:t xml:space="preserve"> </w:t>
      </w:r>
      <w:r>
        <w:rPr>
          <w:lang w:val="bg-BG"/>
        </w:rPr>
        <w:t xml:space="preserve">има </w:t>
      </w:r>
      <w:r w:rsidR="007B7A7C">
        <w:rPr>
          <w:lang w:val="bg-BG"/>
        </w:rPr>
        <w:t>тунел</w:t>
      </w:r>
      <w:r>
        <w:rPr>
          <w:lang w:val="bg-BG"/>
        </w:rPr>
        <w:t xml:space="preserve">, само ако </w:t>
      </w:r>
      <w:r w:rsidRPr="005739D3">
        <w:rPr>
          <w:b/>
        </w:rPr>
        <w:t>M[i][j]</w:t>
      </w:r>
      <w:r>
        <w:t xml:space="preserve"> е </w:t>
      </w:r>
      <w:r w:rsidRPr="005739D3">
        <w:rPr>
          <w:b/>
        </w:rPr>
        <w:t>1</w:t>
      </w:r>
      <w:r>
        <w:t xml:space="preserve"> и </w:t>
      </w:r>
      <w:r w:rsidRPr="005739D3">
        <w:rPr>
          <w:b/>
        </w:rPr>
        <w:t>M[j][i]</w:t>
      </w:r>
      <w:r>
        <w:t xml:space="preserve"> </w:t>
      </w:r>
      <w:r>
        <w:rPr>
          <w:lang w:val="bg-BG"/>
        </w:rPr>
        <w:t xml:space="preserve">е </w:t>
      </w:r>
      <w:r w:rsidRPr="005739D3">
        <w:rPr>
          <w:b/>
          <w:lang w:val="bg-BG"/>
        </w:rPr>
        <w:t>1</w:t>
      </w:r>
      <w:r>
        <w:rPr>
          <w:lang w:val="bg-BG"/>
        </w:rPr>
        <w:t>.</w:t>
      </w:r>
      <w:r w:rsidR="005739D3">
        <w:rPr>
          <w:lang w:val="bg-BG"/>
        </w:rPr>
        <w:t xml:space="preserve"> Ще в</w:t>
      </w:r>
      <w:r w:rsidR="000E6B15">
        <w:rPr>
          <w:lang w:val="bg-BG"/>
        </w:rPr>
        <w:t>и бъдат дадени матрици</w:t>
      </w:r>
      <w:r w:rsidR="005739D3">
        <w:rPr>
          <w:lang w:val="bg-BG"/>
        </w:rPr>
        <w:t xml:space="preserve"> от символи </w:t>
      </w:r>
      <w:r w:rsidR="000E6B15" w:rsidRPr="000E6B15">
        <w:rPr>
          <w:b/>
        </w:rPr>
        <w:t>B</w:t>
      </w:r>
      <w:r w:rsidR="000E6B15">
        <w:rPr>
          <w:lang w:val="bg-BG"/>
        </w:rPr>
        <w:t xml:space="preserve"> и </w:t>
      </w:r>
      <w:r w:rsidR="000E6B15" w:rsidRPr="000E6B15">
        <w:rPr>
          <w:b/>
        </w:rPr>
        <w:t>D</w:t>
      </w:r>
      <w:r w:rsidR="000E6B15">
        <w:t xml:space="preserve"> </w:t>
      </w:r>
      <w:r w:rsidR="005739D3">
        <w:rPr>
          <w:lang w:val="bg-BG"/>
        </w:rPr>
        <w:t xml:space="preserve">с </w:t>
      </w:r>
      <w:r w:rsidR="000E6B15">
        <w:rPr>
          <w:lang w:val="bg-BG"/>
        </w:rPr>
        <w:t xml:space="preserve">размери </w:t>
      </w:r>
      <w:r w:rsidR="000E6B15" w:rsidRPr="000E6B15">
        <w:rPr>
          <w:b/>
        </w:rPr>
        <w:t>NxN</w:t>
      </w:r>
      <w:r w:rsidR="000E6B15">
        <w:t xml:space="preserve">. </w:t>
      </w:r>
      <w:r w:rsidR="000E6B15">
        <w:rPr>
          <w:lang w:val="bg-BG"/>
        </w:rPr>
        <w:t xml:space="preserve">Ако между </w:t>
      </w:r>
      <w:r w:rsidR="008E36EB">
        <w:rPr>
          <w:lang w:val="bg-BG"/>
        </w:rPr>
        <w:t>складовете</w:t>
      </w:r>
      <w:r w:rsidR="000E6B15">
        <w:rPr>
          <w:lang w:val="bg-BG"/>
        </w:rPr>
        <w:t xml:space="preserve"> </w:t>
      </w:r>
      <w:r w:rsidR="000E6B15">
        <w:rPr>
          <w:b/>
        </w:rPr>
        <w:t xml:space="preserve">i </w:t>
      </w:r>
      <w:r w:rsidR="000E6B15">
        <w:rPr>
          <w:lang w:val="bg-BG"/>
        </w:rPr>
        <w:t xml:space="preserve">и </w:t>
      </w:r>
      <w:r w:rsidR="000E6B15" w:rsidRPr="000E6B15">
        <w:rPr>
          <w:b/>
        </w:rPr>
        <w:t>j</w:t>
      </w:r>
      <w:r w:rsidR="000E6B15">
        <w:t xml:space="preserve"> </w:t>
      </w:r>
      <w:r w:rsidR="000E6B15">
        <w:rPr>
          <w:lang w:val="bg-BG"/>
        </w:rPr>
        <w:t xml:space="preserve">няма </w:t>
      </w:r>
      <w:r w:rsidR="005817EB">
        <w:rPr>
          <w:lang w:val="bg-BG"/>
        </w:rPr>
        <w:t>тунел</w:t>
      </w:r>
      <w:r w:rsidR="000E6B15">
        <w:rPr>
          <w:lang w:val="bg-BG"/>
        </w:rPr>
        <w:t xml:space="preserve">, то цената за </w:t>
      </w:r>
      <w:r w:rsidR="00A62642">
        <w:rPr>
          <w:lang w:val="bg-BG"/>
        </w:rPr>
        <w:t>изкопаването</w:t>
      </w:r>
      <w:r w:rsidR="000E6B15">
        <w:rPr>
          <w:lang w:val="bg-BG"/>
        </w:rPr>
        <w:t xml:space="preserve"> му ще бъде </w:t>
      </w:r>
      <w:r w:rsidR="000E6B15" w:rsidRPr="000E6B15">
        <w:rPr>
          <w:b/>
        </w:rPr>
        <w:t>B[i][j]</w:t>
      </w:r>
      <w:r w:rsidR="009E74C8">
        <w:rPr>
          <w:b/>
          <w:lang w:val="bg-BG"/>
        </w:rPr>
        <w:t xml:space="preserve"> </w:t>
      </w:r>
      <w:r w:rsidR="009E74C8">
        <w:rPr>
          <w:lang w:val="bg-BG"/>
        </w:rPr>
        <w:t>в минути</w:t>
      </w:r>
      <w:r w:rsidR="000E6B15">
        <w:t xml:space="preserve">, </w:t>
      </w:r>
      <w:r w:rsidR="000E6B15">
        <w:rPr>
          <w:lang w:val="bg-BG"/>
        </w:rPr>
        <w:t xml:space="preserve">а ако между </w:t>
      </w:r>
      <w:r w:rsidR="00F419FF">
        <w:rPr>
          <w:lang w:val="bg-BG"/>
        </w:rPr>
        <w:t>складовете</w:t>
      </w:r>
      <w:r w:rsidR="000E6B15">
        <w:rPr>
          <w:lang w:val="bg-BG"/>
        </w:rPr>
        <w:t xml:space="preserve"> </w:t>
      </w:r>
      <w:r w:rsidR="000E6B15" w:rsidRPr="000E6B15">
        <w:rPr>
          <w:b/>
        </w:rPr>
        <w:t>i</w:t>
      </w:r>
      <w:r w:rsidR="000E6B15">
        <w:t xml:space="preserve"> </w:t>
      </w:r>
      <w:r w:rsidR="000E6B15">
        <w:rPr>
          <w:lang w:val="bg-BG"/>
        </w:rPr>
        <w:t xml:space="preserve">и </w:t>
      </w:r>
      <w:r w:rsidR="000E6B15" w:rsidRPr="000E6B15">
        <w:rPr>
          <w:b/>
        </w:rPr>
        <w:t>j</w:t>
      </w:r>
      <w:r w:rsidR="000E6B15">
        <w:t xml:space="preserve"> </w:t>
      </w:r>
      <w:r w:rsidR="000E6B15">
        <w:rPr>
          <w:lang w:val="bg-BG"/>
        </w:rPr>
        <w:t xml:space="preserve">има </w:t>
      </w:r>
      <w:r w:rsidR="00D713F5">
        <w:rPr>
          <w:lang w:val="bg-BG"/>
        </w:rPr>
        <w:t>тунел</w:t>
      </w:r>
      <w:r w:rsidR="000E6B15">
        <w:rPr>
          <w:lang w:val="bg-BG"/>
        </w:rPr>
        <w:t xml:space="preserve">, то цената за разрушаването му ще бъде </w:t>
      </w:r>
      <w:r w:rsidR="000E6B15" w:rsidRPr="000E6B15">
        <w:rPr>
          <w:b/>
        </w:rPr>
        <w:t>D[i][j]</w:t>
      </w:r>
      <w:r w:rsidR="00266631">
        <w:rPr>
          <w:b/>
          <w:lang w:val="bg-BG"/>
        </w:rPr>
        <w:t xml:space="preserve"> </w:t>
      </w:r>
      <w:r w:rsidR="00266631">
        <w:rPr>
          <w:lang w:val="bg-BG"/>
        </w:rPr>
        <w:t>в минути</w:t>
      </w:r>
      <w:r w:rsidR="000E6B15">
        <w:t>.</w:t>
      </w:r>
      <w:r w:rsidR="005739D3">
        <w:rPr>
          <w:lang w:val="bg-BG"/>
        </w:rPr>
        <w:t xml:space="preserve"> </w:t>
      </w:r>
      <w:r w:rsidR="007B39C4">
        <w:rPr>
          <w:lang w:val="bg-BG"/>
        </w:rPr>
        <w:t>Времето</w:t>
      </w:r>
      <w:r w:rsidR="00360A00">
        <w:rPr>
          <w:lang w:val="bg-BG"/>
        </w:rPr>
        <w:t xml:space="preserve"> в </w:t>
      </w:r>
      <w:r w:rsidR="00360A00" w:rsidRPr="007859E7">
        <w:rPr>
          <w:b/>
        </w:rPr>
        <w:t>B</w:t>
      </w:r>
      <w:r w:rsidR="00360A00">
        <w:t xml:space="preserve"> </w:t>
      </w:r>
      <w:r w:rsidR="00360A00">
        <w:rPr>
          <w:lang w:val="bg-BG"/>
        </w:rPr>
        <w:t xml:space="preserve">и </w:t>
      </w:r>
      <w:r w:rsidR="00360A00" w:rsidRPr="007859E7">
        <w:rPr>
          <w:b/>
        </w:rPr>
        <w:t>D</w:t>
      </w:r>
      <w:r w:rsidR="00360A00">
        <w:t xml:space="preserve"> </w:t>
      </w:r>
      <w:r w:rsidR="00B51FB5">
        <w:rPr>
          <w:lang w:val="bg-BG"/>
        </w:rPr>
        <w:t>е</w:t>
      </w:r>
      <w:r w:rsidR="00360A00">
        <w:rPr>
          <w:lang w:val="bg-BG"/>
        </w:rPr>
        <w:t xml:space="preserve"> записан</w:t>
      </w:r>
      <w:r w:rsidR="00B51FB5">
        <w:rPr>
          <w:lang w:val="bg-BG"/>
        </w:rPr>
        <w:t>о</w:t>
      </w:r>
      <w:r w:rsidR="00360A00">
        <w:rPr>
          <w:lang w:val="bg-BG"/>
        </w:rPr>
        <w:t xml:space="preserve"> като символи, където главните латински букви </w:t>
      </w:r>
      <w:r w:rsidR="00360A00" w:rsidRPr="007859E7">
        <w:rPr>
          <w:b/>
        </w:rPr>
        <w:t>A</w:t>
      </w:r>
      <w:r w:rsidR="00360A00">
        <w:t xml:space="preserve">, </w:t>
      </w:r>
      <w:r w:rsidR="00360A00" w:rsidRPr="007859E7">
        <w:rPr>
          <w:b/>
        </w:rPr>
        <w:t>B</w:t>
      </w:r>
      <w:r w:rsidR="00360A00">
        <w:t xml:space="preserve">, …, </w:t>
      </w:r>
      <w:r w:rsidR="00360A00" w:rsidRPr="007859E7">
        <w:rPr>
          <w:b/>
        </w:rPr>
        <w:t>Z</w:t>
      </w:r>
      <w:r w:rsidR="00360A00">
        <w:t xml:space="preserve"> </w:t>
      </w:r>
      <w:r w:rsidR="00360A00">
        <w:rPr>
          <w:lang w:val="bg-BG"/>
        </w:rPr>
        <w:t xml:space="preserve">отговарят на стойностите </w:t>
      </w:r>
      <w:r w:rsidR="00360A00" w:rsidRPr="007859E7">
        <w:rPr>
          <w:b/>
          <w:lang w:val="bg-BG"/>
        </w:rPr>
        <w:t>0</w:t>
      </w:r>
      <w:r w:rsidR="00360A00">
        <w:rPr>
          <w:lang w:val="bg-BG"/>
        </w:rPr>
        <w:t xml:space="preserve">, </w:t>
      </w:r>
      <w:r w:rsidR="00360A00" w:rsidRPr="007859E7">
        <w:rPr>
          <w:b/>
          <w:lang w:val="bg-BG"/>
        </w:rPr>
        <w:t>1</w:t>
      </w:r>
      <w:r w:rsidR="00360A00">
        <w:rPr>
          <w:lang w:val="bg-BG"/>
        </w:rPr>
        <w:t xml:space="preserve">, ..., </w:t>
      </w:r>
      <w:r w:rsidR="00360A00" w:rsidRPr="007859E7">
        <w:rPr>
          <w:b/>
          <w:lang w:val="bg-BG"/>
        </w:rPr>
        <w:t>25</w:t>
      </w:r>
      <w:r w:rsidR="00360A00">
        <w:rPr>
          <w:lang w:val="bg-BG"/>
        </w:rPr>
        <w:t xml:space="preserve"> съответно, а малките латински букви </w:t>
      </w:r>
      <w:r w:rsidR="00360A00" w:rsidRPr="007859E7">
        <w:rPr>
          <w:b/>
        </w:rPr>
        <w:t>a</w:t>
      </w:r>
      <w:r w:rsidR="00360A00">
        <w:t xml:space="preserve">, </w:t>
      </w:r>
      <w:r w:rsidR="00360A00" w:rsidRPr="007859E7">
        <w:rPr>
          <w:b/>
        </w:rPr>
        <w:t>b</w:t>
      </w:r>
      <w:r w:rsidR="00360A00">
        <w:t xml:space="preserve">, …, </w:t>
      </w:r>
      <w:r w:rsidR="00360A00" w:rsidRPr="007859E7">
        <w:rPr>
          <w:b/>
        </w:rPr>
        <w:t>z</w:t>
      </w:r>
      <w:r w:rsidR="00360A00">
        <w:t xml:space="preserve"> </w:t>
      </w:r>
      <w:r w:rsidR="00360A00">
        <w:rPr>
          <w:lang w:val="bg-BG"/>
        </w:rPr>
        <w:t xml:space="preserve">отговарят на стойностите </w:t>
      </w:r>
      <w:r w:rsidR="00360A00" w:rsidRPr="007859E7">
        <w:rPr>
          <w:b/>
          <w:lang w:val="bg-BG"/>
        </w:rPr>
        <w:t>26</w:t>
      </w:r>
      <w:r w:rsidR="00360A00">
        <w:rPr>
          <w:lang w:val="bg-BG"/>
        </w:rPr>
        <w:t xml:space="preserve">, </w:t>
      </w:r>
      <w:r w:rsidR="00360A00" w:rsidRPr="007859E7">
        <w:rPr>
          <w:b/>
          <w:lang w:val="bg-BG"/>
        </w:rPr>
        <w:t>27</w:t>
      </w:r>
      <w:r w:rsidR="00360A00">
        <w:rPr>
          <w:lang w:val="bg-BG"/>
        </w:rPr>
        <w:t>,</w:t>
      </w:r>
      <w:r w:rsidR="007859E7">
        <w:t xml:space="preserve"> …,</w:t>
      </w:r>
      <w:r w:rsidR="00360A00">
        <w:rPr>
          <w:lang w:val="bg-BG"/>
        </w:rPr>
        <w:t xml:space="preserve"> </w:t>
      </w:r>
      <w:r w:rsidR="00360A00" w:rsidRPr="007859E7">
        <w:rPr>
          <w:b/>
          <w:lang w:val="bg-BG"/>
        </w:rPr>
        <w:t>51</w:t>
      </w:r>
      <w:r w:rsidR="00360A00">
        <w:rPr>
          <w:lang w:val="bg-BG"/>
        </w:rPr>
        <w:t xml:space="preserve">. Вашата задача е да напишете програма, която по даденото </w:t>
      </w:r>
      <w:r w:rsidR="00391770">
        <w:rPr>
          <w:lang w:val="bg-BG"/>
        </w:rPr>
        <w:t xml:space="preserve">тунелно </w:t>
      </w:r>
      <w:r w:rsidR="00360A00">
        <w:rPr>
          <w:lang w:val="bg-BG"/>
        </w:rPr>
        <w:t xml:space="preserve">състояние на </w:t>
      </w:r>
      <w:r w:rsidR="00391770">
        <w:rPr>
          <w:lang w:val="bg-BG"/>
        </w:rPr>
        <w:t>мравуняка</w:t>
      </w:r>
      <w:r w:rsidR="00360A00">
        <w:rPr>
          <w:lang w:val="bg-BG"/>
        </w:rPr>
        <w:t xml:space="preserve"> да намира минималн</w:t>
      </w:r>
      <w:r w:rsidR="0055025C">
        <w:rPr>
          <w:lang w:val="bg-BG"/>
        </w:rPr>
        <w:t>ото</w:t>
      </w:r>
      <w:r w:rsidR="00360A00">
        <w:rPr>
          <w:lang w:val="bg-BG"/>
        </w:rPr>
        <w:t xml:space="preserve"> </w:t>
      </w:r>
      <w:r w:rsidR="0055025C">
        <w:rPr>
          <w:lang w:val="bg-BG"/>
        </w:rPr>
        <w:t>време в минути</w:t>
      </w:r>
      <w:r w:rsidR="00360A00">
        <w:rPr>
          <w:lang w:val="bg-BG"/>
        </w:rPr>
        <w:t>, нуж</w:t>
      </w:r>
      <w:r w:rsidR="0055025C">
        <w:rPr>
          <w:lang w:val="bg-BG"/>
        </w:rPr>
        <w:t>но</w:t>
      </w:r>
      <w:r w:rsidR="00360A00">
        <w:rPr>
          <w:lang w:val="bg-BG"/>
        </w:rPr>
        <w:t xml:space="preserve"> за </w:t>
      </w:r>
      <w:r w:rsidR="0055025C">
        <w:rPr>
          <w:lang w:val="bg-BG"/>
        </w:rPr>
        <w:t>цялостното преправяне</w:t>
      </w:r>
      <w:r w:rsidR="00360A00">
        <w:rPr>
          <w:lang w:val="bg-BG"/>
        </w:rPr>
        <w:t>.</w:t>
      </w:r>
    </w:p>
    <w:p w:rsidR="00CF06DA" w:rsidRDefault="006851F9" w:rsidP="00CF06D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1D7B" w:rsidRDefault="00701D7B" w:rsidP="006E1675">
      <w:pPr>
        <w:rPr>
          <w:lang w:val="bg-BG"/>
        </w:rPr>
      </w:pPr>
      <w:r>
        <w:rPr>
          <w:lang w:val="bg-BG"/>
        </w:rPr>
        <w:t>Входът ще се чете от конзолата.</w:t>
      </w:r>
    </w:p>
    <w:p w:rsidR="00CF06DA" w:rsidRPr="004D30F3" w:rsidRDefault="004D30F3" w:rsidP="00397C65">
      <w:pPr>
        <w:rPr>
          <w:lang w:val="bg-BG"/>
        </w:rPr>
      </w:pPr>
      <w:r>
        <w:rPr>
          <w:lang w:val="bg-BG"/>
        </w:rPr>
        <w:t xml:space="preserve">Входът ще се състои от </w:t>
      </w:r>
      <w:r w:rsidRPr="007859E7">
        <w:rPr>
          <w:b/>
        </w:rPr>
        <w:t>3 * N + 1</w:t>
      </w:r>
      <w:r>
        <w:t xml:space="preserve"> </w:t>
      </w:r>
      <w:r>
        <w:rPr>
          <w:lang w:val="bg-BG"/>
        </w:rPr>
        <w:t>реда.</w:t>
      </w:r>
    </w:p>
    <w:p w:rsidR="00397C65" w:rsidRDefault="00397C65" w:rsidP="00397C65">
      <w:pPr>
        <w:rPr>
          <w:lang w:val="bg-BG"/>
        </w:rPr>
      </w:pPr>
      <w:r>
        <w:rPr>
          <w:lang w:val="bg-BG"/>
        </w:rPr>
        <w:t>На първия ред от входа ще</w:t>
      </w:r>
      <w:r w:rsidR="00460967">
        <w:rPr>
          <w:lang w:val="bg-BG"/>
        </w:rPr>
        <w:t xml:space="preserve"> прочетете </w:t>
      </w:r>
      <w:r w:rsidR="00460967" w:rsidRPr="007859E7">
        <w:rPr>
          <w:b/>
        </w:rPr>
        <w:t>N</w:t>
      </w:r>
      <w:r>
        <w:rPr>
          <w:lang w:val="bg-BG"/>
        </w:rPr>
        <w:t>.</w:t>
      </w:r>
    </w:p>
    <w:p w:rsidR="00397C65" w:rsidRDefault="00460967" w:rsidP="00397C65">
      <w:pPr>
        <w:rPr>
          <w:lang w:val="bg-BG"/>
        </w:rPr>
      </w:pPr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M</w:t>
      </w:r>
      <w:r>
        <w:t xml:space="preserve">, </w:t>
      </w:r>
      <w:r>
        <w:rPr>
          <w:lang w:val="bg-BG"/>
        </w:rPr>
        <w:t>като всеки елемент ще бъде разделен с интервал</w:t>
      </w:r>
      <w:r w:rsidR="00F26155">
        <w:t xml:space="preserve"> (“ “)</w:t>
      </w:r>
      <w:r>
        <w:rPr>
          <w:lang w:val="bg-BG"/>
        </w:rPr>
        <w:t>.</w:t>
      </w:r>
    </w:p>
    <w:p w:rsidR="00397C65" w:rsidRDefault="00F26155" w:rsidP="00397C65"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B</w:t>
      </w:r>
      <w:r>
        <w:t xml:space="preserve">, </w:t>
      </w:r>
      <w:r>
        <w:rPr>
          <w:lang w:val="bg-BG"/>
        </w:rPr>
        <w:t>като всеки елемент ще разделен с интервал (</w:t>
      </w:r>
      <w:r>
        <w:t>“ “)</w:t>
      </w:r>
      <w:r w:rsidR="00397C65">
        <w:rPr>
          <w:lang w:val="bg-BG"/>
        </w:rPr>
        <w:t>.</w:t>
      </w:r>
    </w:p>
    <w:p w:rsidR="002B67B8" w:rsidRDefault="002B67B8" w:rsidP="002B67B8">
      <w:r>
        <w:rPr>
          <w:lang w:val="bg-BG"/>
        </w:rPr>
        <w:t xml:space="preserve">На следващите </w:t>
      </w:r>
      <w:r w:rsidRPr="007859E7">
        <w:rPr>
          <w:b/>
        </w:rPr>
        <w:t>N</w:t>
      </w:r>
      <w:r>
        <w:t xml:space="preserve"> </w:t>
      </w:r>
      <w:r>
        <w:rPr>
          <w:lang w:val="bg-BG"/>
        </w:rPr>
        <w:t xml:space="preserve">реда ще прочетете </w:t>
      </w:r>
      <w:r w:rsidRPr="007859E7">
        <w:rPr>
          <w:b/>
        </w:rPr>
        <w:t>D</w:t>
      </w:r>
      <w:r>
        <w:t xml:space="preserve">, </w:t>
      </w:r>
      <w:r>
        <w:rPr>
          <w:lang w:val="bg-BG"/>
        </w:rPr>
        <w:t>като всеки елемент ще разделен с интервал (</w:t>
      </w:r>
      <w:r>
        <w:t>“ “)</w:t>
      </w:r>
      <w:r>
        <w:rPr>
          <w:lang w:val="bg-BG"/>
        </w:rPr>
        <w:t>.</w:t>
      </w:r>
    </w:p>
    <w:p w:rsidR="00CF06DA" w:rsidRPr="006977CA" w:rsidRDefault="006977CA" w:rsidP="00CF06D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53B93" w:rsidRPr="006F5FFC" w:rsidRDefault="006F5FFC" w:rsidP="00653B93">
      <w:pPr>
        <w:rPr>
          <w:lang w:val="bg-BG"/>
        </w:rPr>
      </w:pPr>
      <w:r>
        <w:rPr>
          <w:lang w:val="bg-BG"/>
        </w:rPr>
        <w:t>Изходът ще се извежда на конзолата.</w:t>
      </w:r>
    </w:p>
    <w:p w:rsidR="00796550" w:rsidRPr="00936A7E" w:rsidRDefault="003B0823" w:rsidP="003B0823">
      <w:r>
        <w:rPr>
          <w:lang w:val="bg-BG"/>
        </w:rPr>
        <w:t>Изходът се състои от един единствен ред –</w:t>
      </w:r>
      <w:r w:rsidR="00E555B3">
        <w:rPr>
          <w:lang w:val="bg-BG"/>
        </w:rPr>
        <w:t xml:space="preserve"> </w:t>
      </w:r>
      <w:r w:rsidR="00BB3037">
        <w:rPr>
          <w:lang w:val="bg-BG"/>
        </w:rPr>
        <w:t>минималното време в минути</w:t>
      </w:r>
      <w:r w:rsidR="007859E7">
        <w:rPr>
          <w:lang w:val="bg-BG"/>
        </w:rPr>
        <w:t>, нужн</w:t>
      </w:r>
      <w:r w:rsidR="00BB3037">
        <w:rPr>
          <w:lang w:val="bg-BG"/>
        </w:rPr>
        <w:t>о</w:t>
      </w:r>
      <w:r w:rsidR="007859E7">
        <w:rPr>
          <w:lang w:val="bg-BG"/>
        </w:rPr>
        <w:t xml:space="preserve"> за </w:t>
      </w:r>
      <w:r w:rsidR="00BB3037">
        <w:rPr>
          <w:lang w:val="bg-BG"/>
        </w:rPr>
        <w:t>преправяне</w:t>
      </w:r>
      <w:r w:rsidR="00BB3037">
        <w:rPr>
          <w:lang w:val="bg-BG"/>
        </w:rPr>
        <w:t xml:space="preserve"> на тунелите</w:t>
      </w:r>
      <w:r>
        <w:rPr>
          <w:lang w:val="bg-BG"/>
        </w:rPr>
        <w:t>.</w:t>
      </w:r>
    </w:p>
    <w:p w:rsidR="001C75BA" w:rsidRPr="003B0823" w:rsidRDefault="003B0823" w:rsidP="001C75B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60398" w:rsidRPr="006C2B38" w:rsidRDefault="00267CAE" w:rsidP="005C19D5">
      <w:pPr>
        <w:numPr>
          <w:ilvl w:val="0"/>
          <w:numId w:val="20"/>
        </w:numPr>
        <w:spacing w:before="0" w:after="0"/>
        <w:jc w:val="left"/>
      </w:pPr>
      <w:r w:rsidRPr="00267CAE">
        <w:rPr>
          <w:b/>
        </w:rPr>
        <w:t>N</w:t>
      </w:r>
      <w:r w:rsidR="00C16CA6">
        <w:rPr>
          <w:lang w:val="bg-BG"/>
        </w:rPr>
        <w:t xml:space="preserve"> </w:t>
      </w:r>
      <w:r>
        <w:rPr>
          <w:lang w:val="bg-BG"/>
        </w:rPr>
        <w:t>ще бъд</w:t>
      </w:r>
      <w:r>
        <w:t>e</w:t>
      </w:r>
      <w:r w:rsidR="00570B29">
        <w:rPr>
          <w:lang w:val="bg-BG"/>
        </w:rPr>
        <w:t xml:space="preserve"> между</w:t>
      </w:r>
      <w:r w:rsidR="00570B29" w:rsidRPr="00970E6B">
        <w:rPr>
          <w:b/>
          <w:lang w:val="bg-BG"/>
        </w:rPr>
        <w:t xml:space="preserve"> 1</w:t>
      </w:r>
      <w:r w:rsidR="00570B29">
        <w:rPr>
          <w:lang w:val="bg-BG"/>
        </w:rPr>
        <w:t xml:space="preserve"> и </w:t>
      </w:r>
      <w:r w:rsidR="00570B29" w:rsidRPr="00970E6B">
        <w:rPr>
          <w:b/>
          <w:lang w:val="bg-BG"/>
        </w:rPr>
        <w:t>50</w:t>
      </w:r>
      <w:r w:rsidR="00570B29">
        <w:rPr>
          <w:lang w:val="bg-BG"/>
        </w:rPr>
        <w:t xml:space="preserve"> включително</w:t>
      </w:r>
      <w:r w:rsidR="001C75BA">
        <w:t>.</w:t>
      </w:r>
    </w:p>
    <w:p w:rsidR="006C2B38" w:rsidRDefault="006C2B38" w:rsidP="005C19D5">
      <w:pPr>
        <w:numPr>
          <w:ilvl w:val="0"/>
          <w:numId w:val="20"/>
        </w:numPr>
        <w:spacing w:before="0" w:after="0"/>
        <w:jc w:val="left"/>
      </w:pPr>
      <w:r w:rsidRPr="006C2B38">
        <w:rPr>
          <w:b/>
        </w:rPr>
        <w:t>M</w:t>
      </w:r>
      <w:r>
        <w:t xml:space="preserve">, </w:t>
      </w:r>
      <w:r w:rsidRPr="006C2B38">
        <w:rPr>
          <w:b/>
        </w:rPr>
        <w:t>B</w:t>
      </w:r>
      <w:r>
        <w:t xml:space="preserve">, </w:t>
      </w:r>
      <w:r w:rsidRPr="006C2B38">
        <w:rPr>
          <w:b/>
        </w:rPr>
        <w:t>D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ще имат точно </w:t>
      </w:r>
      <w:r w:rsidRPr="007014EE">
        <w:rPr>
          <w:b/>
        </w:rPr>
        <w:t>NxN</w:t>
      </w:r>
      <w:r>
        <w:t>.</w:t>
      </w:r>
      <w:r>
        <w:rPr>
          <w:lang w:val="bg-BG"/>
        </w:rPr>
        <w:t xml:space="preserve"> </w:t>
      </w:r>
    </w:p>
    <w:p w:rsidR="0017588C" w:rsidRDefault="0017588C" w:rsidP="005C19D5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M </w:t>
      </w:r>
      <w:r>
        <w:rPr>
          <w:lang w:val="bg-BG"/>
        </w:rPr>
        <w:t xml:space="preserve">ще съдържа само </w:t>
      </w:r>
      <w:r w:rsidRPr="00805428">
        <w:rPr>
          <w:b/>
          <w:lang w:val="bg-BG"/>
        </w:rPr>
        <w:t>0</w:t>
      </w:r>
      <w:r>
        <w:rPr>
          <w:lang w:val="bg-BG"/>
        </w:rPr>
        <w:t xml:space="preserve"> и </w:t>
      </w:r>
      <w:r w:rsidRPr="00805428">
        <w:rPr>
          <w:b/>
          <w:lang w:val="bg-BG"/>
        </w:rPr>
        <w:t>1</w:t>
      </w:r>
      <w:r>
        <w:rPr>
          <w:lang w:val="bg-BG"/>
        </w:rPr>
        <w:t>.</w:t>
      </w:r>
    </w:p>
    <w:p w:rsidR="006569FA" w:rsidRPr="005617F9" w:rsidRDefault="006569FA" w:rsidP="005C19D5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B </w:t>
      </w:r>
      <w:r>
        <w:rPr>
          <w:lang w:val="bg-BG"/>
        </w:rPr>
        <w:t xml:space="preserve">и </w:t>
      </w:r>
      <w:r>
        <w:rPr>
          <w:b/>
        </w:rPr>
        <w:t xml:space="preserve">D </w:t>
      </w:r>
      <w:r>
        <w:rPr>
          <w:lang w:val="bg-BG"/>
        </w:rPr>
        <w:t>ще съдържат само малки и главни</w:t>
      </w:r>
      <w:r w:rsidR="00805428">
        <w:rPr>
          <w:lang w:val="bg-BG"/>
        </w:rPr>
        <w:t xml:space="preserve"> латински</w:t>
      </w:r>
      <w:r>
        <w:rPr>
          <w:lang w:val="bg-BG"/>
        </w:rPr>
        <w:t xml:space="preserve"> букви.</w:t>
      </w:r>
    </w:p>
    <w:p w:rsidR="005617F9" w:rsidRPr="005C19D5" w:rsidRDefault="005617F9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За всяко </w:t>
      </w:r>
      <w:r w:rsidRPr="005617F9">
        <w:rPr>
          <w:b/>
        </w:rPr>
        <w:t>i</w:t>
      </w:r>
      <w:r>
        <w:t xml:space="preserve"> </w:t>
      </w:r>
      <w:r>
        <w:rPr>
          <w:lang w:val="bg-BG"/>
        </w:rPr>
        <w:t xml:space="preserve">и </w:t>
      </w:r>
      <w:r w:rsidRPr="005617F9">
        <w:rPr>
          <w:b/>
        </w:rPr>
        <w:t>j</w:t>
      </w:r>
      <w:r>
        <w:t xml:space="preserve">, </w:t>
      </w:r>
      <w:r w:rsidRPr="005617F9">
        <w:rPr>
          <w:b/>
        </w:rPr>
        <w:t>M[i][j]</w:t>
      </w:r>
      <w:r>
        <w:t xml:space="preserve">, </w:t>
      </w:r>
      <w:r w:rsidRPr="005617F9">
        <w:rPr>
          <w:b/>
        </w:rPr>
        <w:t>B[i][j]</w:t>
      </w:r>
      <w:r>
        <w:t xml:space="preserve">, </w:t>
      </w:r>
      <w:r w:rsidRPr="005617F9">
        <w:rPr>
          <w:b/>
        </w:rPr>
        <w:t>D[i][j]</w:t>
      </w:r>
      <w:r>
        <w:t xml:space="preserve"> </w:t>
      </w:r>
      <w:r>
        <w:rPr>
          <w:lang w:val="bg-BG"/>
        </w:rPr>
        <w:t xml:space="preserve">ще бъдат равни съответно на </w:t>
      </w:r>
      <w:r w:rsidRPr="005617F9">
        <w:rPr>
          <w:b/>
        </w:rPr>
        <w:t>M[j][i]</w:t>
      </w:r>
      <w:r>
        <w:t xml:space="preserve">, </w:t>
      </w:r>
      <w:r w:rsidRPr="005617F9">
        <w:rPr>
          <w:b/>
        </w:rPr>
        <w:t>B[j][i]</w:t>
      </w:r>
      <w:r>
        <w:t xml:space="preserve">, </w:t>
      </w:r>
      <w:r w:rsidRPr="005617F9">
        <w:rPr>
          <w:b/>
        </w:rPr>
        <w:t>D[j][i]</w:t>
      </w:r>
      <w:r>
        <w:t>.</w:t>
      </w:r>
    </w:p>
    <w:p w:rsidR="00413662" w:rsidRPr="00413662" w:rsidRDefault="005C19D5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Няма да има </w:t>
      </w:r>
      <w:r w:rsidR="008A0FC8">
        <w:rPr>
          <w:lang w:val="bg-BG"/>
        </w:rPr>
        <w:t>тунел</w:t>
      </w:r>
      <w:r>
        <w:rPr>
          <w:lang w:val="bg-BG"/>
        </w:rPr>
        <w:t xml:space="preserve">, който тръгва от и свършва към един и същ </w:t>
      </w:r>
      <w:r w:rsidR="00A75FA1">
        <w:rPr>
          <w:lang w:val="bg-BG"/>
        </w:rPr>
        <w:t>склад</w:t>
      </w:r>
      <w:r>
        <w:rPr>
          <w:lang w:val="bg-BG"/>
        </w:rPr>
        <w:t>.</w:t>
      </w:r>
    </w:p>
    <w:p w:rsidR="005C19D5" w:rsidRPr="00231BA5" w:rsidRDefault="00413662" w:rsidP="005C19D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lastRenderedPageBreak/>
        <w:t xml:space="preserve">Стойностите в </w:t>
      </w:r>
      <w:r w:rsidRPr="00231BA5">
        <w:rPr>
          <w:b/>
        </w:rPr>
        <w:t>B</w:t>
      </w:r>
      <w:r>
        <w:t xml:space="preserve">, </w:t>
      </w:r>
      <w:r>
        <w:rPr>
          <w:lang w:val="bg-BG"/>
        </w:rPr>
        <w:t xml:space="preserve">които сочат към съществуващи </w:t>
      </w:r>
      <w:r w:rsidR="00705C23">
        <w:rPr>
          <w:lang w:val="bg-BG"/>
        </w:rPr>
        <w:t>тунели</w:t>
      </w:r>
      <w:r>
        <w:rPr>
          <w:lang w:val="bg-BG"/>
        </w:rPr>
        <w:t>, могат да бъдат игнорирани.</w:t>
      </w:r>
      <w:r w:rsidR="005C19D5">
        <w:rPr>
          <w:lang w:val="bg-BG"/>
        </w:rPr>
        <w:t xml:space="preserve"> </w:t>
      </w:r>
    </w:p>
    <w:p w:rsidR="00231BA5" w:rsidRDefault="00231BA5" w:rsidP="00231BA5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 xml:space="preserve">Стойностите в </w:t>
      </w:r>
      <w:r>
        <w:rPr>
          <w:b/>
        </w:rPr>
        <w:t>D</w:t>
      </w:r>
      <w:r>
        <w:t xml:space="preserve">, </w:t>
      </w:r>
      <w:r>
        <w:rPr>
          <w:lang w:val="bg-BG"/>
        </w:rPr>
        <w:t xml:space="preserve">които сочат към несъществуващи </w:t>
      </w:r>
      <w:r w:rsidR="003662EE">
        <w:rPr>
          <w:lang w:val="bg-BG"/>
        </w:rPr>
        <w:t>тунели</w:t>
      </w:r>
      <w:r>
        <w:rPr>
          <w:lang w:val="bg-BG"/>
        </w:rPr>
        <w:t xml:space="preserve">, могат да бъдат игнорирани. </w:t>
      </w:r>
    </w:p>
    <w:p w:rsidR="00CF06DA" w:rsidRPr="00552A9F" w:rsidRDefault="00C52C1B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Позволено време за вашата програма</w:t>
      </w:r>
      <w:r w:rsidR="00CF06DA">
        <w:t xml:space="preserve">: </w:t>
      </w:r>
      <w:r w:rsidR="00CF06DA" w:rsidRPr="00812843">
        <w:rPr>
          <w:b/>
        </w:rPr>
        <w:t xml:space="preserve">0.1 </w:t>
      </w:r>
      <w:r w:rsidR="00071C5D" w:rsidRPr="00812843">
        <w:rPr>
          <w:b/>
          <w:lang w:val="bg-BG" w:eastAsia="ja-JP"/>
        </w:rPr>
        <w:t>секунда</w:t>
      </w:r>
      <w:r w:rsidR="00CF06DA" w:rsidRPr="00552A9F">
        <w:t>.</w:t>
      </w:r>
    </w:p>
    <w:p w:rsidR="00556389" w:rsidRPr="00AF2929" w:rsidRDefault="00A46658" w:rsidP="00556389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Позволена памет за вашата програма</w:t>
      </w:r>
      <w:r w:rsidR="00CF06DA" w:rsidRPr="00552A9F">
        <w:t xml:space="preserve">: </w:t>
      </w:r>
      <w:r w:rsidR="00CF06DA" w:rsidRPr="0001198F">
        <w:rPr>
          <w:b/>
        </w:rPr>
        <w:t>16 MB</w:t>
      </w:r>
      <w:r w:rsidR="00CF06DA" w:rsidRPr="00552A9F">
        <w:t>.</w:t>
      </w:r>
    </w:p>
    <w:p w:rsidR="00CF06DA" w:rsidRPr="005E7D59" w:rsidRDefault="005E7D59" w:rsidP="00CF06D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850"/>
      </w:tblGrid>
      <w:tr w:rsidR="00A46496" w:rsidRPr="00552A9F" w:rsidTr="00DB6D33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731293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9A44DC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Обяснения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A7723A" w:rsidRPr="00AF2929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5B5B08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1E5825" w:rsidP="00CF12FC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Имаме три </w:t>
            </w:r>
            <w:r w:rsidR="005C58B0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склада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, без </w:t>
            </w:r>
            <w:r w:rsidR="005C58B0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тунели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. </w:t>
            </w:r>
            <w:r w:rsidR="003F3A58"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Строим </w:t>
            </w:r>
            <w:r w:rsidR="00CF12FC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тунели</w:t>
            </w:r>
            <w:r w:rsidR="003F3A58"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 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 0-1 и 1-2, краен резултат 3.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3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011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101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110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F6023A" w:rsidRPr="00AF2929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6D7575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1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3B0B70" w:rsidP="00891DC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Всеки </w:t>
            </w:r>
            <w:r w:rsidR="004D2B57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склад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 е свързан със всеки. Трябва да разрушим единия </w:t>
            </w:r>
            <w:r w:rsidR="00891DC7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тунел</w:t>
            </w: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 xml:space="preserve">. Най-евтиниото решение е 0-1. </w:t>
            </w:r>
          </w:p>
        </w:tc>
      </w:tr>
      <w:tr w:rsidR="00A46496" w:rsidRPr="00AF2929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AB7" w:rsidRPr="00AF2929" w:rsidRDefault="00B22AB7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6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011000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101000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110000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000011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000101</w:t>
            </w:r>
          </w:p>
          <w:p w:rsidR="00B22AB7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000110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B22AB7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D908FC" w:rsidRPr="00AF2929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AF2929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7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F2929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AF2929"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  <w:t>-</w:t>
            </w:r>
          </w:p>
        </w:tc>
      </w:tr>
    </w:tbl>
    <w:p w:rsidR="007C0603" w:rsidRPr="00AF2929" w:rsidRDefault="007C0603" w:rsidP="00B941F5">
      <w:pPr>
        <w:rPr>
          <w:sz w:val="22"/>
          <w:szCs w:val="22"/>
        </w:rPr>
      </w:pPr>
    </w:p>
    <w:sectPr w:rsidR="007C0603" w:rsidRPr="00AF2929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8C" w:rsidRDefault="009A0E8C">
      <w:r>
        <w:separator/>
      </w:r>
    </w:p>
  </w:endnote>
  <w:endnote w:type="continuationSeparator" w:id="0">
    <w:p w:rsidR="009A0E8C" w:rsidRDefault="009A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E6C4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9A0E8C">
            <w:fldChar w:fldCharType="begin"/>
          </w:r>
          <w:r w:rsidR="009A0E8C">
            <w:instrText xml:space="preserve"> NUMPAGES </w:instrText>
          </w:r>
          <w:r w:rsidR="009A0E8C">
            <w:fldChar w:fldCharType="separate"/>
          </w:r>
          <w:r w:rsidR="00CE6C46">
            <w:rPr>
              <w:noProof/>
            </w:rPr>
            <w:t>2</w:t>
          </w:r>
          <w:r w:rsidR="009A0E8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A0E8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8C" w:rsidRDefault="009A0E8C">
      <w:r>
        <w:separator/>
      </w:r>
    </w:p>
  </w:footnote>
  <w:footnote w:type="continuationSeparator" w:id="0">
    <w:p w:rsidR="009A0E8C" w:rsidRDefault="009A0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A0E8C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42561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486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E0AD3"/>
    <w:rsid w:val="000E494F"/>
    <w:rsid w:val="000E4DC0"/>
    <w:rsid w:val="000E532F"/>
    <w:rsid w:val="000E5BB9"/>
    <w:rsid w:val="000E6B15"/>
    <w:rsid w:val="000E6EA7"/>
    <w:rsid w:val="000F0091"/>
    <w:rsid w:val="000F3148"/>
    <w:rsid w:val="001019BC"/>
    <w:rsid w:val="0010294A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31CB"/>
    <w:rsid w:val="00134C58"/>
    <w:rsid w:val="0014248C"/>
    <w:rsid w:val="00147D8A"/>
    <w:rsid w:val="001510E9"/>
    <w:rsid w:val="0015630B"/>
    <w:rsid w:val="0015656B"/>
    <w:rsid w:val="00157929"/>
    <w:rsid w:val="00160DA5"/>
    <w:rsid w:val="00171BEE"/>
    <w:rsid w:val="001721D6"/>
    <w:rsid w:val="00175174"/>
    <w:rsid w:val="0017588C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48E0"/>
    <w:rsid w:val="001C6B8B"/>
    <w:rsid w:val="001C74C9"/>
    <w:rsid w:val="001C75BA"/>
    <w:rsid w:val="001C7743"/>
    <w:rsid w:val="001D7043"/>
    <w:rsid w:val="001D73A3"/>
    <w:rsid w:val="001E177B"/>
    <w:rsid w:val="001E1F84"/>
    <w:rsid w:val="001E5825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26D0A"/>
    <w:rsid w:val="00231BA5"/>
    <w:rsid w:val="00233A39"/>
    <w:rsid w:val="00234723"/>
    <w:rsid w:val="0023691D"/>
    <w:rsid w:val="00240C78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6631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24F1"/>
    <w:rsid w:val="002B3E77"/>
    <w:rsid w:val="002B458D"/>
    <w:rsid w:val="002B67B8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606FD"/>
    <w:rsid w:val="00360A00"/>
    <w:rsid w:val="00360B4D"/>
    <w:rsid w:val="00360FBE"/>
    <w:rsid w:val="00361CF6"/>
    <w:rsid w:val="003625C6"/>
    <w:rsid w:val="00364B33"/>
    <w:rsid w:val="00364DC7"/>
    <w:rsid w:val="003662EE"/>
    <w:rsid w:val="00372DF0"/>
    <w:rsid w:val="003735C3"/>
    <w:rsid w:val="00374EE6"/>
    <w:rsid w:val="00380530"/>
    <w:rsid w:val="00390CAC"/>
    <w:rsid w:val="00391770"/>
    <w:rsid w:val="00392D4F"/>
    <w:rsid w:val="00396747"/>
    <w:rsid w:val="00397C65"/>
    <w:rsid w:val="003A243D"/>
    <w:rsid w:val="003A24B4"/>
    <w:rsid w:val="003A4BA8"/>
    <w:rsid w:val="003B0823"/>
    <w:rsid w:val="003B0B70"/>
    <w:rsid w:val="003B0BA0"/>
    <w:rsid w:val="003B312B"/>
    <w:rsid w:val="003B33D8"/>
    <w:rsid w:val="003B551C"/>
    <w:rsid w:val="003B5807"/>
    <w:rsid w:val="003B7AD7"/>
    <w:rsid w:val="003C0A18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155D"/>
    <w:rsid w:val="003F2567"/>
    <w:rsid w:val="003F3A33"/>
    <w:rsid w:val="003F3A58"/>
    <w:rsid w:val="003F4A4D"/>
    <w:rsid w:val="003F66F3"/>
    <w:rsid w:val="003F710E"/>
    <w:rsid w:val="003F7305"/>
    <w:rsid w:val="00404189"/>
    <w:rsid w:val="00407A52"/>
    <w:rsid w:val="00412632"/>
    <w:rsid w:val="0041366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0E8B"/>
    <w:rsid w:val="00453CA4"/>
    <w:rsid w:val="00460967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805"/>
    <w:rsid w:val="004B5B82"/>
    <w:rsid w:val="004C0C23"/>
    <w:rsid w:val="004C2B9E"/>
    <w:rsid w:val="004C5ADC"/>
    <w:rsid w:val="004C5DA9"/>
    <w:rsid w:val="004D0809"/>
    <w:rsid w:val="004D2B57"/>
    <w:rsid w:val="004D2CF6"/>
    <w:rsid w:val="004D30F3"/>
    <w:rsid w:val="004D7BAC"/>
    <w:rsid w:val="004E19BB"/>
    <w:rsid w:val="004E55EC"/>
    <w:rsid w:val="004E665D"/>
    <w:rsid w:val="004E740C"/>
    <w:rsid w:val="004F4710"/>
    <w:rsid w:val="00501FB3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47E33"/>
    <w:rsid w:val="0055025C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17F9"/>
    <w:rsid w:val="00566552"/>
    <w:rsid w:val="005668A0"/>
    <w:rsid w:val="00567337"/>
    <w:rsid w:val="00567E89"/>
    <w:rsid w:val="00570B29"/>
    <w:rsid w:val="0057114E"/>
    <w:rsid w:val="005734D4"/>
    <w:rsid w:val="005739D3"/>
    <w:rsid w:val="00575A18"/>
    <w:rsid w:val="00577F46"/>
    <w:rsid w:val="00581484"/>
    <w:rsid w:val="005817EB"/>
    <w:rsid w:val="00582B7E"/>
    <w:rsid w:val="00582E14"/>
    <w:rsid w:val="00583768"/>
    <w:rsid w:val="005907FF"/>
    <w:rsid w:val="005A0418"/>
    <w:rsid w:val="005A25FA"/>
    <w:rsid w:val="005A2EF8"/>
    <w:rsid w:val="005A4609"/>
    <w:rsid w:val="005B0D5C"/>
    <w:rsid w:val="005B1579"/>
    <w:rsid w:val="005B27D7"/>
    <w:rsid w:val="005B5B08"/>
    <w:rsid w:val="005C19D5"/>
    <w:rsid w:val="005C4FB7"/>
    <w:rsid w:val="005C58B0"/>
    <w:rsid w:val="005D23A5"/>
    <w:rsid w:val="005D3F6F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C0"/>
    <w:rsid w:val="005F404A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0A9B"/>
    <w:rsid w:val="006525F2"/>
    <w:rsid w:val="0065289A"/>
    <w:rsid w:val="00652CA5"/>
    <w:rsid w:val="00653B93"/>
    <w:rsid w:val="00655883"/>
    <w:rsid w:val="006569FA"/>
    <w:rsid w:val="00660398"/>
    <w:rsid w:val="00660EC8"/>
    <w:rsid w:val="00661D7B"/>
    <w:rsid w:val="006629F2"/>
    <w:rsid w:val="00663125"/>
    <w:rsid w:val="0066724E"/>
    <w:rsid w:val="00674E63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2C63"/>
    <w:rsid w:val="006B40BD"/>
    <w:rsid w:val="006B4238"/>
    <w:rsid w:val="006B5B34"/>
    <w:rsid w:val="006B6A10"/>
    <w:rsid w:val="006C2B38"/>
    <w:rsid w:val="006C2FC7"/>
    <w:rsid w:val="006C38CD"/>
    <w:rsid w:val="006D04FB"/>
    <w:rsid w:val="006D0EED"/>
    <w:rsid w:val="006D1308"/>
    <w:rsid w:val="006D7575"/>
    <w:rsid w:val="006E1675"/>
    <w:rsid w:val="006E4384"/>
    <w:rsid w:val="006F0602"/>
    <w:rsid w:val="006F1B0C"/>
    <w:rsid w:val="006F5FFC"/>
    <w:rsid w:val="006F7086"/>
    <w:rsid w:val="007014EE"/>
    <w:rsid w:val="00701D7B"/>
    <w:rsid w:val="00702922"/>
    <w:rsid w:val="00702E43"/>
    <w:rsid w:val="00705732"/>
    <w:rsid w:val="00705C23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1D26"/>
    <w:rsid w:val="00764AF4"/>
    <w:rsid w:val="00767EEF"/>
    <w:rsid w:val="00783610"/>
    <w:rsid w:val="00784750"/>
    <w:rsid w:val="007859E7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39C4"/>
    <w:rsid w:val="007B4962"/>
    <w:rsid w:val="007B6FC3"/>
    <w:rsid w:val="007B7A7C"/>
    <w:rsid w:val="007C0603"/>
    <w:rsid w:val="007C32B4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5428"/>
    <w:rsid w:val="008069D4"/>
    <w:rsid w:val="00812843"/>
    <w:rsid w:val="00813C1B"/>
    <w:rsid w:val="008140FA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3FF6"/>
    <w:rsid w:val="008471B5"/>
    <w:rsid w:val="00847872"/>
    <w:rsid w:val="008514AF"/>
    <w:rsid w:val="008528C7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60FF"/>
    <w:rsid w:val="00887AEA"/>
    <w:rsid w:val="00891DC7"/>
    <w:rsid w:val="00895824"/>
    <w:rsid w:val="00896023"/>
    <w:rsid w:val="008A0024"/>
    <w:rsid w:val="008A0FC8"/>
    <w:rsid w:val="008A10B8"/>
    <w:rsid w:val="008A244A"/>
    <w:rsid w:val="008A7C5F"/>
    <w:rsid w:val="008B0C41"/>
    <w:rsid w:val="008B5C37"/>
    <w:rsid w:val="008B67CB"/>
    <w:rsid w:val="008C0DA8"/>
    <w:rsid w:val="008D1FA4"/>
    <w:rsid w:val="008D292C"/>
    <w:rsid w:val="008D388A"/>
    <w:rsid w:val="008D4936"/>
    <w:rsid w:val="008D5082"/>
    <w:rsid w:val="008D61D9"/>
    <w:rsid w:val="008E36EB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00DE"/>
    <w:rsid w:val="00941EE5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0E8C"/>
    <w:rsid w:val="009A1478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E74C8"/>
    <w:rsid w:val="009F0933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642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5FA1"/>
    <w:rsid w:val="00A7723A"/>
    <w:rsid w:val="00A77966"/>
    <w:rsid w:val="00A81998"/>
    <w:rsid w:val="00A84161"/>
    <w:rsid w:val="00A85672"/>
    <w:rsid w:val="00A85EDE"/>
    <w:rsid w:val="00A9626F"/>
    <w:rsid w:val="00A97129"/>
    <w:rsid w:val="00AA25F7"/>
    <w:rsid w:val="00AA47F6"/>
    <w:rsid w:val="00AA4867"/>
    <w:rsid w:val="00AA555B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929"/>
    <w:rsid w:val="00AF2FEB"/>
    <w:rsid w:val="00AF3DA0"/>
    <w:rsid w:val="00AF510F"/>
    <w:rsid w:val="00AF7CD2"/>
    <w:rsid w:val="00B026B7"/>
    <w:rsid w:val="00B039CA"/>
    <w:rsid w:val="00B05F43"/>
    <w:rsid w:val="00B07377"/>
    <w:rsid w:val="00B10A29"/>
    <w:rsid w:val="00B13659"/>
    <w:rsid w:val="00B13E30"/>
    <w:rsid w:val="00B1429F"/>
    <w:rsid w:val="00B205EC"/>
    <w:rsid w:val="00B21257"/>
    <w:rsid w:val="00B21BD9"/>
    <w:rsid w:val="00B222C7"/>
    <w:rsid w:val="00B22AB7"/>
    <w:rsid w:val="00B275B0"/>
    <w:rsid w:val="00B33CB3"/>
    <w:rsid w:val="00B34578"/>
    <w:rsid w:val="00B409DD"/>
    <w:rsid w:val="00B42CD8"/>
    <w:rsid w:val="00B50B93"/>
    <w:rsid w:val="00B51FB5"/>
    <w:rsid w:val="00B52DD6"/>
    <w:rsid w:val="00B544C0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3037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33D1"/>
    <w:rsid w:val="00C26C7D"/>
    <w:rsid w:val="00C275A0"/>
    <w:rsid w:val="00C304F0"/>
    <w:rsid w:val="00C3422D"/>
    <w:rsid w:val="00C34DDD"/>
    <w:rsid w:val="00C35AEC"/>
    <w:rsid w:val="00C420D7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75F37"/>
    <w:rsid w:val="00C80501"/>
    <w:rsid w:val="00C80649"/>
    <w:rsid w:val="00C83479"/>
    <w:rsid w:val="00C8499D"/>
    <w:rsid w:val="00C903F2"/>
    <w:rsid w:val="00C90C64"/>
    <w:rsid w:val="00C913D8"/>
    <w:rsid w:val="00C94E97"/>
    <w:rsid w:val="00C9703D"/>
    <w:rsid w:val="00C974ED"/>
    <w:rsid w:val="00CA1113"/>
    <w:rsid w:val="00CA6F46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6A06"/>
    <w:rsid w:val="00CE6C46"/>
    <w:rsid w:val="00CF06DA"/>
    <w:rsid w:val="00CF0F05"/>
    <w:rsid w:val="00CF12FA"/>
    <w:rsid w:val="00CF12FC"/>
    <w:rsid w:val="00CF2197"/>
    <w:rsid w:val="00CF4864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13F5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1CC8"/>
    <w:rsid w:val="00DA255A"/>
    <w:rsid w:val="00DA349E"/>
    <w:rsid w:val="00DA4C3C"/>
    <w:rsid w:val="00DB0F13"/>
    <w:rsid w:val="00DB1A48"/>
    <w:rsid w:val="00DB209F"/>
    <w:rsid w:val="00DB3186"/>
    <w:rsid w:val="00DB6D33"/>
    <w:rsid w:val="00DB7821"/>
    <w:rsid w:val="00DC4AA5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6E5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26155"/>
    <w:rsid w:val="00F30CB3"/>
    <w:rsid w:val="00F327D0"/>
    <w:rsid w:val="00F35CD4"/>
    <w:rsid w:val="00F3635A"/>
    <w:rsid w:val="00F419FF"/>
    <w:rsid w:val="00F44305"/>
    <w:rsid w:val="00F456DC"/>
    <w:rsid w:val="00F5031A"/>
    <w:rsid w:val="00F5704D"/>
    <w:rsid w:val="00F6023A"/>
    <w:rsid w:val="00F62CEE"/>
    <w:rsid w:val="00F642FA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F96A6-822E-4AB8-BEC1-A630F0DC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3182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45</cp:revision>
  <cp:lastPrinted>2011-11-24T17:37:00Z</cp:lastPrinted>
  <dcterms:created xsi:type="dcterms:W3CDTF">2015-01-24T09:30:00Z</dcterms:created>
  <dcterms:modified xsi:type="dcterms:W3CDTF">2015-01-24T09:49:00Z</dcterms:modified>
</cp:coreProperties>
</file>