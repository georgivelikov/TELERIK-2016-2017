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5B" w:rsidRPr="00552A9F" w:rsidRDefault="0062125B" w:rsidP="0062125B">
      <w:pPr>
        <w:pStyle w:val="Heading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19198D">
        <w:t>one cube to another (Wut?! No moving? ;( )</w:t>
      </w:r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have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(0,0),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>Now find a person by your choice, put him/her inside the labyrinth and call his/her phone saying "Hello {0}, I wanna play a game!"</w:t>
      </w:r>
    </w:p>
    <w:p w:rsidR="0062125B" w:rsidRPr="0094243C" w:rsidRDefault="0062125B" w:rsidP="0062125B">
      <w:pPr>
        <w:pStyle w:val="Heading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r w:rsidR="00FA3905">
        <w:rPr>
          <w:b/>
        </w:rPr>
        <w:t>a</w:t>
      </w:r>
      <w:r w:rsidRPr="00E3020C">
        <w:rPr>
          <w:b/>
        </w:rPr>
        <w:t>descriptions</w:t>
      </w:r>
      <w:r>
        <w:t xml:space="preserve"> of</w:t>
      </w:r>
      <w:r w:rsidR="007A42AA">
        <w:t xml:space="preserve"> an</w:t>
      </w:r>
      <w:r w:rsidRPr="00E3020C">
        <w:rPr>
          <w:b/>
        </w:rPr>
        <w:t>RxC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Heading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Heading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bookmarkStart w:id="0" w:name="_GoBack"/>
      <w:bookmarkEnd w:id="0"/>
      <w:r w:rsidRPr="00552A9F">
        <w:t xml:space="preserve"> MB.</w:t>
      </w:r>
    </w:p>
    <w:p w:rsidR="0062125B" w:rsidRPr="00655983" w:rsidRDefault="0062125B" w:rsidP="0062125B">
      <w:pPr>
        <w:pStyle w:val="Heading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/>
      </w:tblPr>
      <w:tblGrid>
        <w:gridCol w:w="2227"/>
        <w:gridCol w:w="1273"/>
        <w:gridCol w:w="3330"/>
      </w:tblGrid>
      <w:tr w:rsidR="0062125B" w:rsidRPr="00552A9F" w:rsidTr="00D034CD">
        <w:trPr>
          <w:trHeight w:val="20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input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Example output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Explanation</w:t>
            </w:r>
          </w:p>
        </w:tc>
      </w:tr>
      <w:tr w:rsidR="0062125B" w:rsidTr="00D034CD">
        <w:trPr>
          <w:trHeight w:val="20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D034CD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 w:rsidR="00D81414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5B7" w:rsidRDefault="009605B7">
      <w:r>
        <w:separator/>
      </w:r>
    </w:p>
  </w:endnote>
  <w:endnote w:type="continuationSeparator" w:id="1">
    <w:p w:rsidR="009605B7" w:rsidRDefault="00960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70270B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D034CD">
            <w:rPr>
              <w:noProof/>
            </w:rPr>
            <w:t>2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D034CD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70270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5B7" w:rsidRDefault="009605B7">
      <w:r>
        <w:separator/>
      </w:r>
    </w:p>
  </w:footnote>
  <w:footnote w:type="continuationSeparator" w:id="1">
    <w:p w:rsidR="009605B7" w:rsidRDefault="009605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70270B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13DD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70B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05B7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4CD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1414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2F43B-7611-470C-88F3-F20E6BE8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2118</TotalTime>
  <Pages>2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3395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User</cp:lastModifiedBy>
  <cp:revision>186</cp:revision>
  <cp:lastPrinted>2011-11-24T17:37:00Z</cp:lastPrinted>
  <dcterms:created xsi:type="dcterms:W3CDTF">2012-12-19T17:26:00Z</dcterms:created>
  <dcterms:modified xsi:type="dcterms:W3CDTF">2017-01-06T18:52:00Z</dcterms:modified>
</cp:coreProperties>
</file>