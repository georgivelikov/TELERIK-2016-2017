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FB0D0F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</w:t>
      </w:r>
      <w:r w:rsidR="003D4B57">
        <w:t>" "</w:t>
      </w:r>
      <w:r w:rsidR="00B31421">
        <w:t xml:space="preserve"> + last name) </w:t>
      </w:r>
      <w:r>
        <w:t xml:space="preserve">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 xml:space="preserve">full name (first name + </w:t>
      </w:r>
      <w:r w:rsidR="003D4B57">
        <w:t>" "</w:t>
      </w:r>
      <w:r w:rsidR="003D0AA5">
        <w:t xml:space="preserve">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>urer, model (maximum of 1</w:t>
      </w:r>
      <w:r w:rsidR="00C53111">
        <w:t>1</w:t>
      </w:r>
      <w:bookmarkStart w:id="0" w:name="_GoBack"/>
      <w:bookmarkEnd w:id="0"/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 xml:space="preserve">Where clauses can be one or many. If many where clauses are provided, use </w:t>
      </w:r>
      <w:r w:rsidR="00352282">
        <w:t>"</w:t>
      </w:r>
      <w:r>
        <w:t>and</w:t>
      </w:r>
      <w:r w:rsidR="00352282">
        <w:t>"</w:t>
      </w:r>
      <w:r>
        <w:t xml:space="preserve">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lastRenderedPageBreak/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634" w:rsidRDefault="00057634">
      <w:r>
        <w:separator/>
      </w:r>
    </w:p>
  </w:endnote>
  <w:endnote w:type="continuationSeparator" w:id="0">
    <w:p w:rsidR="00057634" w:rsidRDefault="00057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53111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r w:rsidR="00057634">
            <w:fldChar w:fldCharType="begin"/>
          </w:r>
          <w:r w:rsidR="00057634">
            <w:instrText xml:space="preserve"> NUMPAGES </w:instrText>
          </w:r>
          <w:r w:rsidR="00057634">
            <w:fldChar w:fldCharType="separate"/>
          </w:r>
          <w:r w:rsidR="00C53111">
            <w:rPr>
              <w:noProof/>
            </w:rPr>
            <w:t>5</w:t>
          </w:r>
          <w:r w:rsidR="0005763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05763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634" w:rsidRDefault="00057634">
      <w:r>
        <w:separator/>
      </w:r>
    </w:p>
  </w:footnote>
  <w:footnote w:type="continuationSeparator" w:id="0">
    <w:p w:rsidR="00057634" w:rsidRDefault="00057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057634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2282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2384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01D8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3111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4C1BC-CD17-4E27-9BC6-C61AD230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228</TotalTime>
  <Pages>5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9291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Nikolay Kostov</cp:lastModifiedBy>
  <cp:revision>94</cp:revision>
  <cp:lastPrinted>2009-11-24T10:33:00Z</cp:lastPrinted>
  <dcterms:created xsi:type="dcterms:W3CDTF">2014-09-07T14:19:00Z</dcterms:created>
  <dcterms:modified xsi:type="dcterms:W3CDTF">2014-09-08T09:55:00Z</dcterms:modified>
</cp:coreProperties>
</file>